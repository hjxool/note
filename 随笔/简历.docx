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-13970</wp:posOffset>
                </wp:positionV>
                <wp:extent cx="7595870" cy="1880870"/>
                <wp:effectExtent l="6350" t="6350" r="1778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8808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05pt;margin-top:-1.1pt;height:148.1pt;width:598.1pt;mso-position-horizontal-relative:margin;z-index:-251657216;v-text-anchor:middle;mso-width-relative:page;mso-height-relative:page;" fillcolor="#4F81BD [3204]" filled="t" stroked="t" coordsize="21600,21600" o:gfxdata="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2wk6PXAAAACgEAAA8AAAAAAAAAAQAgAAAAIgAA&#10;AGRycy9kb3ducmV2LnhtbFBLAQIUABQAAAAIAIdO4kA5LeVRCQIAADsEAAAOAAAAAAAAAAEAIAAA&#10;ACYBAABkcnMvZTJvRG9jLnhtbFBLBQYAAAAABgAGAFkBAAChBQAAAAA=&#10;">
                <v:fill on="t" focussize="0,0"/>
                <v:stroke weight="1pt" color="#4F81BD [3204]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148590</wp:posOffset>
            </wp:positionV>
            <wp:extent cx="830580" cy="1246505"/>
            <wp:effectExtent l="9525" t="9525" r="17145" b="20320"/>
            <wp:wrapNone/>
            <wp:docPr id="27" name="图片 33" descr="D:/备份/身份资料/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3" descr="D:/备份/身份资料/1.jpg1"/>
                    <pic:cNvPicPr>
                      <a:picLocks noChangeAspect="1"/>
                    </pic:cNvPicPr>
                  </pic:nvPicPr>
                  <pic:blipFill>
                    <a:blip r:embed="rId4"/>
                    <a:srcRect l="3413" r="3413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1246505"/>
                    </a:xfrm>
                    <a:prstGeom prst="rect">
                      <a:avLst/>
                    </a:prstGeom>
                    <a:noFill/>
                    <a:ln w="6350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51435</wp:posOffset>
                </wp:positionV>
                <wp:extent cx="1289050" cy="665480"/>
                <wp:effectExtent l="0" t="0" r="0" b="0"/>
                <wp:wrapNone/>
                <wp:docPr id="1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760" w:lineRule="exact"/>
                              <w:rPr>
                                <w:rFonts w:hint="default" w:ascii="Cambria" w:hAnsi="Cambria" w:eastAsia="微软雅黑"/>
                                <w:b/>
                                <w:color w:val="FFFFF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sz w:val="48"/>
                                <w:szCs w:val="48"/>
                                <w:lang w:val="en-US" w:eastAsia="zh-CN"/>
                              </w:rPr>
                              <w:t>侯  捷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720" w:firstLineChars="150"/>
                              <w:rPr>
                                <w:rFonts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sz w:val="48"/>
                                <w:szCs w:val="4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42.15pt;margin-top:4.05pt;height:52.4pt;width:101.5pt;z-index:251668480;mso-width-relative:page;mso-height-relative:page;" filled="f" stroked="f" coordsize="21600,21600" o:gfxdata="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mNPC7WAAAACQEAAA8AAAAAAAAAAQAgAAAAIgAAAGRycy9kb3ducmV2LnhtbFBL&#10;AQIUABQAAAAIAIdO4kBQggX0vwEAAGcDAAAOAAAAAAAAAAEAIAAAACU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760" w:lineRule="exact"/>
                        <w:rPr>
                          <w:rFonts w:hint="default" w:ascii="Cambria" w:hAnsi="Cambria" w:eastAsia="微软雅黑"/>
                          <w:b/>
                          <w:color w:val="FFFFFF"/>
                          <w:kern w:val="24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sz w:val="48"/>
                          <w:szCs w:val="48"/>
                          <w:lang w:val="en-US" w:eastAsia="zh-CN"/>
                        </w:rPr>
                        <w:t>侯  捷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720" w:firstLineChars="150"/>
                        <w:rPr>
                          <w:rFonts w:ascii="微软雅黑" w:hAnsi="微软雅黑" w:eastAsia="微软雅黑"/>
                          <w:color w:val="FFFFF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sz w:val="48"/>
                          <w:szCs w:val="4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54610</wp:posOffset>
                </wp:positionV>
                <wp:extent cx="2535555" cy="396240"/>
                <wp:effectExtent l="0" t="0" r="0" b="0"/>
                <wp:wrapNone/>
                <wp:docPr id="2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5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应聘岗位：</w:t>
                            </w:r>
                            <w:r>
                              <w:rPr>
                                <w:rFonts w:hint="eastAsia" w:ascii="Cambria" w:hAnsi="Cambria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90" w:firstLineChars="150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00.45pt;margin-top:4.3pt;height:31.2pt;width:199.65pt;z-index:251669504;mso-width-relative:page;mso-height-relative:page;" filled="f" stroked="f" coordsize="21600,21600" o:gfxdata="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65tVW1QAAAAkBAAAPAAAAAAAAAAEAIAAAACIAAABkcnMvZG93bnJldi54bWxQ&#10;SwECFAAUAAAACACHTuJAWuIzUcEBAABnAwAADgAAAAAAAAABACAAAAAk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>应聘岗位：</w:t>
                      </w:r>
                      <w:r>
                        <w:rPr>
                          <w:rFonts w:hint="eastAsia" w:ascii="Cambria" w:hAnsi="Cambria" w:eastAsia="微软雅黑"/>
                          <w:b/>
                          <w:color w:val="FFFFFF"/>
                          <w:kern w:val="24"/>
                          <w:sz w:val="26"/>
                          <w:szCs w:val="26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90" w:firstLineChars="150"/>
                        <w:rPr>
                          <w:rFonts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69850</wp:posOffset>
                </wp:positionV>
                <wp:extent cx="5361305" cy="80454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305" cy="8045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2F2F2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 xml:space="preserve">男 | 1992.09 | 成都 | 17323026059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instrText xml:space="preserve"> HYPERLINK "mailto:hjxool1992@gmail.com"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>691638334@qq.com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kern w:val="24"/>
                                <w:sz w:val="22"/>
                                <w:lang w:val="en-US" w:eastAsia="zh-CN"/>
                              </w:rPr>
                              <w:t>3年工作经验 | 薪资面议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75pt;margin-top:5.5pt;height:63.35pt;width:422.15pt;z-index:251667456;mso-width-relative:page;mso-height-relative:page;" filled="f" stroked="f" coordsize="21600,21600" o:gfxdata="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scfLbYAAAACwEAAA8AAAAAAAAA&#10;AQAgAAAAIgAAAGRycy9kb3ducmV2LnhtbFBLAQIUABQAAAAIAIdO4kCqOrNgEQIAABQEAAAOAAAA&#10;AAAAAAEAIAAAACcBAABkcnMvZTJvRG9jLnhtbFBLBQYAAAAABgAGAFkBAACqBQAAAAA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19191" color2="shadow add(102)" offset="1pt,1pt" origin="0f,0f" matrix="65536f,0f,0f,65536f,0,0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 xml:space="preserve">男 | 1992.09 | 成都 | 17323026059 |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instrText xml:space="preserve"> HYPERLINK "mailto:hjxool1992@gmail.com"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>691638334@qq.com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kern w:val="24"/>
                          <w:sz w:val="22"/>
                          <w:lang w:val="en-US" w:eastAsia="zh-CN"/>
                        </w:rPr>
                        <w:t>3年工作经验 | 薪资面议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66675</wp:posOffset>
                </wp:positionV>
                <wp:extent cx="1970405" cy="360045"/>
                <wp:effectExtent l="0" t="0" r="0" b="0"/>
                <wp:wrapNone/>
                <wp:docPr id="7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教育背景/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36000" tIns="36000" rIns="36000" bIns="36000" upright="1"/>
                    </wps:wsp>
                  </a:graphicData>
                </a:graphic>
              </wp:anchor>
            </w:drawing>
          </mc:Choice>
          <mc:Fallback>
            <w:pict>
              <v:roundrect id="文本框 11" o:spid="_x0000_s1026" o:spt="2" style="position:absolute;left:0pt;margin-left:28.65pt;margin-top:5.25pt;height:28.35pt;width:155.15pt;z-index:251662336;mso-width-relative:page;mso-height-relative:page;" filled="f" stroked="f" coordsize="21600,21600" arcsize="0.166666666666667" o:gfxdata="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MRqCjYAAAA&#10;CAEAAA8AAAAAAAAAAQAgAAAAIgAAAGRycy9kb3ducmV2LnhtbFBLAQIUABQAAAAIAIdO4kDA3SQk&#10;5AEAAME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教育背景/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146050</wp:posOffset>
                </wp:positionV>
                <wp:extent cx="6408420" cy="615950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西安理工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合肥工业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车辆工程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.07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6.45pt;margin-top:11.5pt;height:48.5pt;width:504.6pt;z-index:251660288;mso-width-relative:page;mso-height-relative:page;" filled="f" stroked="f" coordsize="21600,21600" o:gfxdata="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R5slvVAAAACgEAAA8AAAAAAAAAAQAgAAAAIgAAAGRycy9kb3ducmV2LnhtbFBL&#10;AQIUABQAAAAIAIdO4kAUBgNRwAEAAGYDAAAOAAAAAAAAAAEAIAAAACQ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西安理工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硕士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合肥工业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车辆工程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.07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ind w:firstLine="420" w:firstLineChars="20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63500</wp:posOffset>
                </wp:positionV>
                <wp:extent cx="2569845" cy="351155"/>
                <wp:effectExtent l="0" t="0" r="0" b="0"/>
                <wp:wrapNone/>
                <wp:docPr id="1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periences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5.65pt;margin-top:5pt;height:27.65pt;width:202.35pt;z-index:251665408;mso-width-relative:page;mso-height-relative:page;" filled="f" stroked="f" coordsize="21600,21600" o:gfxdata="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X3eRzVAAAACAEAAA8AAAAAAAAAAQAgAAAAIgAAAGRycy9kb3ducmV2LnhtbFBL&#10;AQIUABQAAAAIAIdO4kCJK8+HwAEAAGcDAAAOAAAAAAAAAAEAIAAAACQ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periences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138430</wp:posOffset>
                </wp:positionV>
                <wp:extent cx="6407785" cy="6607810"/>
                <wp:effectExtent l="0" t="0" r="0" b="0"/>
                <wp:wrapNone/>
                <wp:docPr id="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轻量化项目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技术栈：Vue3、TypeScript、Less、Vite、ElementUI、Vuex、ECharts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项目描述：根据客户购买的平台服务及功能权限，实现功能模块定制单机化部署，扩展平台应用市场。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420" w:leftChars="0" w:firstLine="420" w:firstLine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其中我负责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30%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左右的原平台页面迁移，基于组件化开发思想，将旧页面功能归纳，拆分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成通用组件和易于维护的小功能组件，根据用户权限动态加载和开放功能，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重构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代码超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万行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表格类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页面功能归纳，将检索、表格项进行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，实现通过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配置项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字典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轻松完成表格页面开发，使同事开发工时减少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3h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菜单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进行管理，开发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多级菜单配置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页面，将拆分成最小单位(具体到某一页面)的原平台功能模块，根据用户权限展示在导航栏，同事只需在菜单管理配置迁移过来的功能模块名称，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加快开发流程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对原平台功能页面进行迁移，使用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懒加载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缓存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代码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逻辑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等方式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网络请求频率、DOM操作次数，使部分页面加载速度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提升20%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减少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高频操作下页面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卡顿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情况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重庆理工大学定制项目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技术栈：H5、Vant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项目描述：对物联网云平台项目定制改造。我负责会议管理系统迁移到H5界面，包括会议预约、我的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会议、会议审批、会议日历、会议流转等功能。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计算显示宽度设置根字体大小，使用rem让所有页面元素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自适应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大小，实现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美观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、交互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便捷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的移动端界面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-2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猫咪寄养小程序项目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前端及业务接口开发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技术栈：小程序原生框架、ECharts、云开发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220" w:hanging="220" w:hangingChars="100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项目描述：通过用户界面选择日期预约下单，管理员在后台界面对订单、用户管理，并有订单提醒、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收入统计、计价规则、单价设置、上传图片、添加收入功能。我负责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全部功能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实现，累计有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百位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用户使用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6.5pt;margin-top:10.9pt;height:520.3pt;width:504.55pt;z-index:251661312;mso-width-relative:page;mso-height-relative:page;" filled="f" stroked="f" coordsize="21600,21600" o:gfxdata="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Auo+52gAAAAsBAAAPAAAAAAAAAAEAIAAAACIAAABkcnMvZG93bnJldi54bWxQSwECFAAU&#10;AAAACACHTuJAi19WVLYBAABaAwAADgAAAAAAAAABACAAAAAp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轻量化项目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技术栈：Vue3、TypeScript、Less、Vite、ElementUI、Vuex、ECharts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项目描述：根据客户购买的平台服务及功能权限，实现功能模块定制单机化部署，扩展平台应用市场。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420" w:leftChars="0" w:firstLine="420" w:firstLine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其中我负责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30%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左右的原平台页面迁移，基于组件化开发思想，将旧页面功能归纳，拆分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成通用组件和易于维护的小功能组件，根据用户权限动态加载和开放功能，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重构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代码超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万行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表格类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页面功能归纳，将检索、表格项进行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封装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，实现通过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配置项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字典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轻松完成表格页面开发，使同事开发工时减少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3h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菜单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进行管理，开发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多级菜单配置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页面，将拆分成最小单位(具体到某一页面)的原平台功能模块，根据用户权限展示在导航栏，同事只需在菜单管理配置迁移过来的功能模块名称，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加快开发流程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对原平台功能页面进行迁移，使用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懒加载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缓存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代码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逻辑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等方式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减少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网络请求频率、DOM操作次数，使部分页面加载速度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提升20%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减少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高频操作下页面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卡顿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情况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重庆理工大学定制项目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技术栈：H5、Vant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项目描述：对物联网云平台项目定制改造。我负责会议管理系统迁移到H5界面，包括会议预约、我的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会议、会议审批、会议日历、会议流转等功能。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动态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计算显示宽度设置根字体大小，使用rem让所有页面元素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自适应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大小，实现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美观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、交互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便捷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的移动端界面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numPr>
                          <w:ilvl w:val="-2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猫咪寄养小程序项目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前端及业务接口开发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技术栈：小程序原生框架、ECharts、云开发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220" w:hanging="220" w:hangingChars="100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项目描述：通过用户界面选择日期预约下单，管理员在后台界面对订单、用户管理，并有订单提醒、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收入统计、计价规则、单价设置、上传图片、添加收入功能。我负责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全部功能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实现，累计有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百位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用户使用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8391525</wp:posOffset>
                </wp:positionV>
                <wp:extent cx="4276725" cy="362585"/>
                <wp:effectExtent l="0" t="0" r="9525" b="18415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362585"/>
                          <a:chOff x="0" y="0"/>
                          <a:chExt cx="4276725" cy="362585"/>
                        </a:xfrm>
                        <a:effectLst/>
                      </wpg:grpSpPr>
                      <wps:wsp>
                        <wps:cNvPr id="9" name="文本框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9182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2E74B5"/>
                                  <w:sz w:val="28"/>
                                  <w:szCs w:val="7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组合 3"/>
                        <wpg:cNvGrpSpPr/>
                        <wpg:grpSpPr>
                          <a:xfrm>
                            <a:off x="0" y="57150"/>
                            <a:ext cx="305379" cy="305435"/>
                            <a:chOff x="0" y="8642"/>
                            <a:chExt cx="306000" cy="306000"/>
                          </a:xfrm>
                          <a:effectLst/>
                        </wpg:grpSpPr>
                        <wps:wsp>
                          <wps:cNvPr id="11" name="椭圆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642"/>
                              <a:ext cx="306000" cy="306000"/>
                            </a:xfrm>
                            <a:prstGeom prst="rect">
                              <a:avLst/>
                            </a:prstGeom>
                            <a:solidFill>
                              <a:srgbClr val="5B9BD5">
                                <a:lumMod val="75000"/>
                              </a:srgb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KSO_Shape"/>
                          <wps:cNvSpPr/>
                          <wps:spPr bwMode="auto">
                            <a:xfrm>
                              <a:off x="60385" y="69011"/>
                              <a:ext cx="185149" cy="16845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矩形 5"/>
                        <wps:cNvSpPr/>
                        <wps:spPr>
                          <a:xfrm>
                            <a:off x="295275" y="57150"/>
                            <a:ext cx="3981450" cy="298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30pt;margin-top:660.75pt;height:28.55pt;width:336.75pt;z-index:251663360;mso-width-relative:page;mso-height-relative:page;" coordsize="4276725,362585" o:gfxdata="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AN6DK12wAAAAwBAAAPAAAAAAAAAAEAIAAAACIAAABkcnMvZG93bnJldi54bWxQ&#10;SwECFAAUAAAACACHTuJAE1Me3mgGAAAUFwAADgAAAAAAAAABACAAAAAqAQAAZHJzL2Uyb0RvYy54&#10;bWxQSwUGAAAAAAYABgBZAQAABAoAAAAA&#10;">
                <o:lock v:ext="edit" aspectratio="f"/>
                <v:shape id="文本框 11" o:spid="_x0000_s1026" o:spt="202" type="#_x0000_t202" style="position:absolute;left:304800;top:0;height:351155;width:91821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2E74B5"/>
                            <w:sz w:val="28"/>
                            <w:szCs w:val="7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3" o:spid="_x0000_s1026" o:spt="203" style="position:absolute;left:0;top:57150;height:305435;width:305379;" coordorigin="0,8642" coordsize="306000,3060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椭圆 41" o:spid="_x0000_s1026" o:spt="1" style="position:absolute;left:0;top:8642;height:306000;width:306000;v-text-anchor:middle;" fillcolor="#2E75B6" filled="t" stroked="f" coordsize="21600,21600" o:gfxdata="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fJd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KSO_Shape" o:spid="_x0000_s1026" o:spt="100" style="position:absolute;left:60385;top:69011;height:168455;width:185149;" fillcolor="#FFFFFF" filled="t" stroked="f" coordsize="63,57" o:gfxdata="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R3iLsAAADb&#10;AAAADwAAAAAAAAABACAAAAAiAAAAZHJzL2Rvd25yZXYueG1sUEsBAhQAFAAAAAgAh07iQDMvBZ47&#10;AAAAOQAAABAAAAAAAAAAAQAgAAAACgEAAGRycy9zaGFwZXhtbC54bWxQSwUGAAAAAAYABgBbAQAA&#10;tAMAAAAA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5" o:spid="_x0000_s1026" o:spt="1" style="position:absolute;left:295275;top:57150;height:298800;width:3981450;v-text-anchor:middle;" filled="f" stroked="t" coordsize="21600,21600" o:gfxdata="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8M/Rb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2E75B6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220980</wp:posOffset>
                </wp:positionV>
                <wp:extent cx="6425565" cy="5438775"/>
                <wp:effectExtent l="0" t="0" r="0" b="0"/>
                <wp:wrapNone/>
                <wp:docPr id="3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5565" cy="543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使用小程序框架封装弹窗、导航栏、图表组件，提升开发效率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根据计价规则，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设置节假日费用，实现动态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展示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计算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费用统计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云函数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  <w:t>开发常用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接口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，包括事务控制预约读写数据，用户及订单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增删改查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定时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巡检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处理过期订单，日历提醒，订单及金额变动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自动统计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到对应用户支出，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文件上传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及预览，身份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校验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，计价规则，收入按月或年统计，以及用户界面动态参数配置，实现后台全面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用户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可见内容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04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物联网云平台项目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技术栈：Vue2、JavaScript、Less、ElementUI、X6图编辑引擎、ECharts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项目描述：通过低代码编辑器，来自定义单设备或场所下多设备控制界面，实现对设备的监控，项目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还包括会议管理、信息发布等功能。其中我负责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50%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左右的页面开发，负责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所有设备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的对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 xml:space="preserve">  接工作，开发了可以自定义监控设备界面的低代码编辑器，实现了项目核心业务功能。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技术要点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根据后端与设备之间订立的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传输格式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物模型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页面，统一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规范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管理接入的设备，从而实现各类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设备控制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使用Vue开发单设备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可视化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编辑页面，通过页面上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拖拽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自定义组件，实现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自定义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设备监控界面，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打通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了物联网远端控制业务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使用X6图编辑引擎，开发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多设备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可视化编辑界面，在单设备编辑页面基础上，增加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拓扑图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、单设备页面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功能复用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、视频播放、图表等功能，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进一步拓展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物联网平台泛用性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封装支持断点续传、分片上传的插件，用生命周期和钩子函数思想确保拓展性和复用性，供组内开发人员引用，提升开发效率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4.85pt;margin-top:17.4pt;height:428.25pt;width:505.95pt;z-index:251671552;mso-width-relative:page;mso-height-relative:page;" filled="f" stroked="f" coordsize="21600,21600" o:gfxdata="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24JQO1gAAAAoBAAAPAAAAAAAAAAEAIAAAACIAAABkcnMvZG93bnJldi54&#10;bWxQSwECFAAUAAAACACHTuJA6AK8G8MBAABo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使用小程序框架封装弹窗、导航栏、图表组件，提升开发效率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根据计价规则，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动态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设置节假日费用，实现动态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展示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计算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费用统计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云函数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  <w:t>开发常用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接口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，包括事务控制预约读写数据，用户及订单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增删改查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定时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巡检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任务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处理过期订单，日历提醒，订单及金额变动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自动统计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到对应用户支出，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文件上传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及预览，身份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校验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，计价规则，收入按月或年统计，以及用户界面动态参数配置，实现后台全面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管理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可见内容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04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物联网云平台项目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前端开发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技术栈：Vue2、JavaScript、Less、ElementUI、X6图编辑引擎、ECharts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项目描述：通过低代码编辑器，来自定义单设备或场所下多设备控制界面，实现对设备的监控，项目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还包括会议管理、信息发布等功能。其中我负责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50%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左右的页面开发，负责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所有设备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的对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 xml:space="preserve">  接工作，开发了可以自定义监控设备界面的低代码编辑器，实现了项目核心业务功能。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技术要点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根据后端与设备之间订立的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传输格式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物模型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页面，统一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规范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管理接入的设备，从而实现各类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设备控制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使用Vue开发单设备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可视化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编辑页面，通过页面上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拖拽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自定义组件，实现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自定义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设备监控界面，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打通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了物联网远端控制业务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使用X6图编辑引擎，开发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多设备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可视化编辑界面，在单设备编辑页面基础上，增加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拓扑图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、单设备页面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功能复用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、视频播放、图表等功能，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进一步拓展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物联网平台泛用性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封装支持断点续传、分片上传的插件，用生命周期和钩子函数思想确保拓展性和复用性，供组内开发人员引用，提升开发效率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/>
      </w:r>
    </w:p>
    <w:p>
      <w:pPr>
        <w:rPr>
          <w:rFonts w:hint="eastAsia"/>
        </w:rPr>
        <w:sectPr>
          <w:pgSz w:w="11850" w:h="16783"/>
          <w:pgMar w:top="0" w:right="0" w:bottom="0" w:left="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8800465</wp:posOffset>
                </wp:positionV>
                <wp:extent cx="6658610" cy="1374140"/>
                <wp:effectExtent l="0" t="0" r="0" b="0"/>
                <wp:wrapNone/>
                <wp:docPr id="1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610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使用HTML、less、JS、ES6新特性以及TypeScript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使用Vue2/3，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React以及Vuex、redux状态管理体系，对其源码有自己的理解和认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识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掌握微信小程序开发，有项目经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验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webpack打包工具，有一定项目优化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实践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使用git等版本控制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工具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4.9pt;margin-top:692.95pt;height:108.2pt;width:524.3pt;z-index:-251640832;mso-width-relative:page;mso-height-relative:page;" filled="f" stroked="f" coordsize="21600,21600" o:gfxdata="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TwQA9oAAAANAQAADwAAAAAAAAABACAAAAAiAAAAZHJzL2Rvd25y&#10;ZXYueG1sUEsBAhQAFAAAAAgAh07iQC/LgVvDAQAAa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使用HTML、less、JS、ES6新特性以及TypeScript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使用Vue2/3，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React以及Vuex、redux状态管理体系，对其源码有自己的理解和认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识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掌握微信小程序开发，有项目经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验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webpack打包工具，有一定项目优化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实践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使用git等版本控制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工具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8459470</wp:posOffset>
                </wp:positionV>
                <wp:extent cx="2173605" cy="351155"/>
                <wp:effectExtent l="0" t="0" r="0" b="0"/>
                <wp:wrapNone/>
                <wp:docPr id="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个人优势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8.1pt;margin-top:666.1pt;height:27.65pt;width:171.15pt;z-index:251674624;mso-width-relative:page;mso-height-relative:page;" filled="f" stroked="f" coordsize="21600,21600" o:gfxdata="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RligfYAAAADAEAAA8AAAAAAAAAAQAgAAAAIgAAAGRycy9kb3ducmV2Lnht&#10;bFBLAQIUABQAAAAIAIdO4kA3pCNH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个人优势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5948680</wp:posOffset>
                </wp:positionV>
                <wp:extent cx="6424930" cy="2301240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930" cy="230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成都四川湖山电器股份有限公司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前端开发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2021.08~2024.06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80%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左右移动端、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40%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左右PC端页面开发工作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老项目重构、页面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性能优化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、代码结构优化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重构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代码超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万行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负责湖山云会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小程序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开发工作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低代码可视化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编辑器开发工作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所有设备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对接工作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成都中国石化集团西南石油局有限公司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技术员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2020.07~2021.07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西安陕西重型汽车有限公司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  <w:t>2015.07~2016.06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44.95pt;margin-top:468.4pt;height:181.2pt;width:505.9pt;z-index:-251642880;mso-width-relative:page;mso-height-relative:page;" filled="f" stroked="f" coordsize="21600,21600" o:gfxdata="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mh0Oj2AAAAAwBAAAPAAAAAAAAAAEAIAAAACIAAABkcnMvZG93bnJldi54&#10;bWxQSwECFAAUAAAACACHTuJAzTaqncEBAABnAwAADgAAAAAAAAABACAAAAAn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成都四川湖山电器股份有限公司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前端开发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2021.08~2024.06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80%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左右移动端、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40%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左右PC端页面开发工作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老项目重构、页面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性能优化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、代码结构优化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重构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代码超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万行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负责湖山云会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小程序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开发工作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低代码可视化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编辑器开发工作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所有设备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对接工作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成都中国石化集团西南石油局有限公司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技术员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2020.07~2021.07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西安陕西重型汽车有限公司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  <w:t>2015.07~2016.06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5566410</wp:posOffset>
                </wp:positionV>
                <wp:extent cx="2173605" cy="351155"/>
                <wp:effectExtent l="0" t="0" r="0" b="0"/>
                <wp:wrapNone/>
                <wp:docPr id="3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Employment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7.8pt;margin-top:438.3pt;height:27.65pt;width:171.15pt;z-index:251672576;mso-width-relative:page;mso-height-relative:page;" filled="f" stroked="f" coordsize="21600,21600" o:gfxdata="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Doy+/YAAAACgEAAA8AAAAAAAAAAQAgAAAAIgAAAGRycy9kb3ducmV2Lnht&#10;bFBLAQIUABQAAAAIAIdO4kAvrZ7gwAEAAG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1941195</wp:posOffset>
                </wp:positionV>
                <wp:extent cx="6659880" cy="888365"/>
                <wp:effectExtent l="0" t="0" r="0" b="0"/>
                <wp:wrapNone/>
                <wp:docPr id="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888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GitHub：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"https://github.com/hjxool"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https://github.com/hjxool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JSRUN代码仓库：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"https://jsrun.net/u/hjxool"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https://jsrun.net/u/hjxool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简书：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instrText xml:space="preserve"> HYPERLINK "https://www.jianshu.com/u/ab43295b251a"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t>https://www.jianshu.com/u/ab43295b251a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5.3pt;margin-top:152.85pt;height:69.95pt;width:524.4pt;z-index:-251652096;mso-width-relative:page;mso-height-relative:page;" filled="f" stroked="f" coordsize="21600,21600" o:gfxdata="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UsHqtgAAAALAQAADwAAAAAAAAABACAAAAAiAAAAZHJzL2Rvd25yZXYueG1s&#10;UEsBAhQAFAAAAAgAh07iQGErhjq/AQAAZw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GitHub：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"https://github.com/hjxool"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https://github.com/hjxool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JSRUN代码仓库：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"https://jsrun.net/u/hjxool"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https://jsrun.net/u/hjxool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简书：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instrText xml:space="preserve"> HYPERLINK "https://www.jianshu.com/u/ab43295b251a" </w:instrTex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t>https://www.jianshu.com/u/ab43295b251a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1572260</wp:posOffset>
                </wp:positionV>
                <wp:extent cx="1896110" cy="351155"/>
                <wp:effectExtent l="0" t="0" r="0" b="0"/>
                <wp:wrapNone/>
                <wp:docPr id="1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个人账号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26"/>
                                <w:szCs w:val="26"/>
                                <w:lang w:val="en-US" w:eastAsia="zh-CN"/>
                              </w:rPr>
                              <w:t>Blog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5.9pt;margin-top:123.8pt;height:27.65pt;width:149.3pt;z-index:251666432;mso-width-relative:page;mso-height-relative:page;" filled="f" stroked="f" coordsize="21600,21600" o:gfxdata="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VRW0dgAAAAKAQAADwAAAAAAAAABACAAAAAiAAAAZHJzL2Rvd25yZXYueG1s&#10;UEsBAhQAFAAAAAgAh07iQJ29YhO/AQAAZw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个人账号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26"/>
                          <w:szCs w:val="26"/>
                          <w:lang w:val="en-US" w:eastAsia="zh-CN"/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233680</wp:posOffset>
                </wp:positionV>
                <wp:extent cx="6424930" cy="1089025"/>
                <wp:effectExtent l="0" t="0" r="0" b="0"/>
                <wp:wrapNone/>
                <wp:docPr id="20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930" cy="108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具备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多元开发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经验，如Echart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数据可视化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开发，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地图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业务开发，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低代码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编辑页面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NodeJS接口编写，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MongoDB，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MySql，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具备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接口编写及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数据库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设计经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验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40" w:leftChars="0"/>
                              <w:rPr>
                                <w:rFonts w:hint="default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掌握多种前端技术，有良好编码、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注释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习惯，能够编写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清晰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易于维护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lang w:val="en-US" w:eastAsia="zh-CN"/>
                              </w:rPr>
                              <w:t>的代码，善于沟通与团队合作，具有优秀的分析、解决问题能力，并对项目需求提出自己的见解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0"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4.15pt;margin-top:18.4pt;height:85.75pt;width:505.9pt;z-index:-251639808;mso-width-relative:page;mso-height-relative:page;" filled="f" stroked="f" coordsize="21600,21600" o:gfxdata="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XR70r1gAAAAoBAAAPAAAAAAAAAAEAIAAAACIAAABkcnMvZG93bnJldi54bWxQ&#10;SwECFAAUAAAACACHTuJAuoaqW8ABAABoAwAADgAAAAAAAAABACAAAAAl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具备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多元开发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经验，如Echart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数据可视化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开发，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地图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业务开发，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低代码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编辑页面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NodeJS接口编写，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MongoDB，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MySql，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具备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接口编写及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数据库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设计经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验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40" w:leftChars="0"/>
                        <w:rPr>
                          <w:rFonts w:hint="default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掌握多种前端技术，有良好编码、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注释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习惯，能够编写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清晰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00000"/>
                          <w:kern w:val="24"/>
                          <w:sz w:val="22"/>
                          <w:lang w:val="en-US" w:eastAsia="zh-CN"/>
                        </w:rPr>
                        <w:t>易于维护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lang w:val="en-US" w:eastAsia="zh-CN"/>
                        </w:rPr>
                        <w:t>的代码，善于沟通与团队合作，具有优秀的分析、解决问题能力，并对项目需求提出自己的见解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0" w:right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/>
                          <w:kern w:val="24"/>
                          <w:sz w:val="22"/>
                          <w:szCs w:val="22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762ED"/>
    <w:multiLevelType w:val="multilevel"/>
    <w:tmpl w:val="137762E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42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2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iMjg2N2Y0YTM5NmJjMGIwMzVkNTJiZDE2NDgwNjIifQ=="/>
  </w:docVars>
  <w:rsids>
    <w:rsidRoot w:val="63F25ABA"/>
    <w:rsid w:val="00020CE6"/>
    <w:rsid w:val="00030B24"/>
    <w:rsid w:val="0003398C"/>
    <w:rsid w:val="00035334"/>
    <w:rsid w:val="00131BAC"/>
    <w:rsid w:val="002442F3"/>
    <w:rsid w:val="00272C78"/>
    <w:rsid w:val="00285541"/>
    <w:rsid w:val="0028668E"/>
    <w:rsid w:val="002D3778"/>
    <w:rsid w:val="002F1240"/>
    <w:rsid w:val="00310396"/>
    <w:rsid w:val="0035100A"/>
    <w:rsid w:val="003D6BD9"/>
    <w:rsid w:val="003E1253"/>
    <w:rsid w:val="00434754"/>
    <w:rsid w:val="004721DB"/>
    <w:rsid w:val="004C7048"/>
    <w:rsid w:val="004D7CC6"/>
    <w:rsid w:val="00517596"/>
    <w:rsid w:val="00525EC7"/>
    <w:rsid w:val="005925DD"/>
    <w:rsid w:val="005B4C10"/>
    <w:rsid w:val="006129FA"/>
    <w:rsid w:val="00683A18"/>
    <w:rsid w:val="006970DA"/>
    <w:rsid w:val="006F2DB4"/>
    <w:rsid w:val="007079EC"/>
    <w:rsid w:val="00780A66"/>
    <w:rsid w:val="00806B63"/>
    <w:rsid w:val="00845B5A"/>
    <w:rsid w:val="00856B46"/>
    <w:rsid w:val="008A084B"/>
    <w:rsid w:val="008C0D48"/>
    <w:rsid w:val="008C2598"/>
    <w:rsid w:val="00904E25"/>
    <w:rsid w:val="00940356"/>
    <w:rsid w:val="00A51A48"/>
    <w:rsid w:val="00A80E94"/>
    <w:rsid w:val="00AB1C0F"/>
    <w:rsid w:val="00AC5EFA"/>
    <w:rsid w:val="00B01AE1"/>
    <w:rsid w:val="00B33BE5"/>
    <w:rsid w:val="00B46CC4"/>
    <w:rsid w:val="00BC424C"/>
    <w:rsid w:val="00BE3D5F"/>
    <w:rsid w:val="00C16937"/>
    <w:rsid w:val="00C3537F"/>
    <w:rsid w:val="00C63BB0"/>
    <w:rsid w:val="00C74D06"/>
    <w:rsid w:val="00CA56FB"/>
    <w:rsid w:val="00CB287B"/>
    <w:rsid w:val="00CD370D"/>
    <w:rsid w:val="00CD402F"/>
    <w:rsid w:val="00CD491D"/>
    <w:rsid w:val="00DA4CB5"/>
    <w:rsid w:val="00DC61E2"/>
    <w:rsid w:val="00DF4B8E"/>
    <w:rsid w:val="00E46006"/>
    <w:rsid w:val="00F5460E"/>
    <w:rsid w:val="00F61CD9"/>
    <w:rsid w:val="00FC7638"/>
    <w:rsid w:val="01B46BF7"/>
    <w:rsid w:val="04AD3F7F"/>
    <w:rsid w:val="0602123A"/>
    <w:rsid w:val="08082B23"/>
    <w:rsid w:val="09091E10"/>
    <w:rsid w:val="09145BD3"/>
    <w:rsid w:val="0A1A427B"/>
    <w:rsid w:val="0BF00B37"/>
    <w:rsid w:val="0C7B076C"/>
    <w:rsid w:val="0D7A29B1"/>
    <w:rsid w:val="0F543152"/>
    <w:rsid w:val="120F47B9"/>
    <w:rsid w:val="14446173"/>
    <w:rsid w:val="146A01F4"/>
    <w:rsid w:val="17E04E9C"/>
    <w:rsid w:val="18954769"/>
    <w:rsid w:val="189C00B8"/>
    <w:rsid w:val="18CF2292"/>
    <w:rsid w:val="1A1427DA"/>
    <w:rsid w:val="1AB570A6"/>
    <w:rsid w:val="1B7329B1"/>
    <w:rsid w:val="1E713C1B"/>
    <w:rsid w:val="20BD721E"/>
    <w:rsid w:val="21B15341"/>
    <w:rsid w:val="21CC1BF4"/>
    <w:rsid w:val="22403BAC"/>
    <w:rsid w:val="22A16B2B"/>
    <w:rsid w:val="2602128D"/>
    <w:rsid w:val="26D7417A"/>
    <w:rsid w:val="278B63EB"/>
    <w:rsid w:val="27FA293C"/>
    <w:rsid w:val="287909E1"/>
    <w:rsid w:val="2D48315E"/>
    <w:rsid w:val="2FB20399"/>
    <w:rsid w:val="30213D29"/>
    <w:rsid w:val="30DE4C28"/>
    <w:rsid w:val="31DD317E"/>
    <w:rsid w:val="32D162CC"/>
    <w:rsid w:val="335F4DF1"/>
    <w:rsid w:val="340E30B5"/>
    <w:rsid w:val="348F4DC1"/>
    <w:rsid w:val="35ED45CD"/>
    <w:rsid w:val="37312A9D"/>
    <w:rsid w:val="37BA6FA5"/>
    <w:rsid w:val="38C907D1"/>
    <w:rsid w:val="417C15C9"/>
    <w:rsid w:val="4537698D"/>
    <w:rsid w:val="46213B5E"/>
    <w:rsid w:val="46A37BB9"/>
    <w:rsid w:val="478872E2"/>
    <w:rsid w:val="485D2741"/>
    <w:rsid w:val="48E83F26"/>
    <w:rsid w:val="4BB15B10"/>
    <w:rsid w:val="4CA56550"/>
    <w:rsid w:val="4D1164E2"/>
    <w:rsid w:val="4FF0602A"/>
    <w:rsid w:val="50F82D67"/>
    <w:rsid w:val="52ED6670"/>
    <w:rsid w:val="53611404"/>
    <w:rsid w:val="5397413F"/>
    <w:rsid w:val="54015C13"/>
    <w:rsid w:val="56763F09"/>
    <w:rsid w:val="57900066"/>
    <w:rsid w:val="587A2471"/>
    <w:rsid w:val="598961D2"/>
    <w:rsid w:val="5ABF6D5A"/>
    <w:rsid w:val="5C691E12"/>
    <w:rsid w:val="5D013790"/>
    <w:rsid w:val="5EA51670"/>
    <w:rsid w:val="5F075D34"/>
    <w:rsid w:val="5F9A62A0"/>
    <w:rsid w:val="611A4088"/>
    <w:rsid w:val="63F25ABA"/>
    <w:rsid w:val="67800BD3"/>
    <w:rsid w:val="68C249AA"/>
    <w:rsid w:val="69FF6A79"/>
    <w:rsid w:val="6B8373D5"/>
    <w:rsid w:val="6BF42876"/>
    <w:rsid w:val="6D535020"/>
    <w:rsid w:val="6DFB7EB7"/>
    <w:rsid w:val="6F8319CA"/>
    <w:rsid w:val="71E66CD0"/>
    <w:rsid w:val="726E35F2"/>
    <w:rsid w:val="739A12D9"/>
    <w:rsid w:val="75AC08DC"/>
    <w:rsid w:val="77BE7FA9"/>
    <w:rsid w:val="780D4890"/>
    <w:rsid w:val="79457A8A"/>
    <w:rsid w:val="79AB1623"/>
    <w:rsid w:val="7A4529A3"/>
    <w:rsid w:val="7D5A2B2E"/>
    <w:rsid w:val="7F6E15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Desktop\&#20013;&#25991;\6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62.dotx</Template>
  <Pages>3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2018-06-29T13:53:00Z</dcterms:created>
  <dc:creator>雍员睿</dc:creator>
  <cp:lastModifiedBy>admin</cp:lastModifiedBy>
  <dcterms:modified xsi:type="dcterms:W3CDTF">2024-06-06T07:31:38Z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1C6AA1A1D28747128D2D1C86527EF7AE_12</vt:lpwstr>
  </property>
</Properties>
</file>